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D8" w:rsidRDefault="00DB41C0" w:rsidP="00DB41C0">
      <w:pPr>
        <w:pStyle w:val="Heading1"/>
      </w:pPr>
      <w:r>
        <w:t>LOST: Second Progress Report</w:t>
      </w:r>
    </w:p>
    <w:p w:rsidR="00DB41C0" w:rsidRDefault="00DB41C0" w:rsidP="00DB41C0">
      <w:pPr>
        <w:jc w:val="center"/>
        <w:rPr>
          <w:b/>
          <w:u w:val="single"/>
        </w:rPr>
      </w:pPr>
    </w:p>
    <w:p w:rsidR="00DB41C0" w:rsidRDefault="00DB41C0" w:rsidP="00DB41C0">
      <w:r>
        <w:t xml:space="preserve">LOST is a project that aims to provide the user with their location inside of King’s, using wireless signal strength to pinpoint them. </w:t>
      </w:r>
      <w:r w:rsidR="00524167">
        <w:t>It will culminate in an Android application, for location pinpointing and route calculation, along with a backend for data collection and processing.</w:t>
      </w:r>
      <w:bookmarkStart w:id="0" w:name="_GoBack"/>
      <w:bookmarkEnd w:id="0"/>
    </w:p>
    <w:p w:rsidR="00C171D5" w:rsidRDefault="00C171D5" w:rsidP="00DB41C0"/>
    <w:p w:rsidR="00C171D5" w:rsidRDefault="00C171D5" w:rsidP="00C171D5">
      <w:pPr>
        <w:pStyle w:val="Heading4"/>
      </w:pPr>
      <w:r>
        <w:t>Progress</w:t>
      </w:r>
    </w:p>
    <w:p w:rsidR="00DB41C0" w:rsidRDefault="00DB41C0" w:rsidP="00DB41C0"/>
    <w:p w:rsidR="00DB41C0" w:rsidRDefault="00DB41C0" w:rsidP="00DB41C0">
      <w:r>
        <w:t xml:space="preserve">A month into the project, there has been some good progress made – I have developed code for an Android device that will take a </w:t>
      </w:r>
      <w:proofErr w:type="spellStart"/>
      <w:r>
        <w:t>Wifi</w:t>
      </w:r>
      <w:proofErr w:type="spellEnd"/>
      <w:r>
        <w:t xml:space="preserve"> scan, return signal strengths for n</w:t>
      </w:r>
      <w:r w:rsidR="00C171D5">
        <w:t xml:space="preserve">earby access points, and can search </w:t>
      </w:r>
      <w:proofErr w:type="gramStart"/>
      <w:r w:rsidR="00C171D5">
        <w:t>an</w:t>
      </w:r>
      <w:proofErr w:type="gramEnd"/>
      <w:r w:rsidR="00C171D5">
        <w:t xml:space="preserve"> </w:t>
      </w:r>
      <w:proofErr w:type="spellStart"/>
      <w:r w:rsidR="00C171D5">
        <w:t>SQLLite</w:t>
      </w:r>
      <w:proofErr w:type="spellEnd"/>
      <w:r w:rsidR="00C171D5">
        <w:t xml:space="preserve"> database for matching access point MAC addresses.</w:t>
      </w:r>
    </w:p>
    <w:p w:rsidR="00C171D5" w:rsidRDefault="00C171D5" w:rsidP="00DB41C0"/>
    <w:p w:rsidR="00C171D5" w:rsidRDefault="00C171D5" w:rsidP="00DB41C0">
      <w:r>
        <w:t xml:space="preserve">Alongside this, I am collecting data to put into a database so that I can deploy the application with a full set of data, which can be search to come to a pinpointed location. </w:t>
      </w:r>
    </w:p>
    <w:p w:rsidR="00234687" w:rsidRDefault="00234687" w:rsidP="00DB41C0"/>
    <w:p w:rsidR="00234687" w:rsidRDefault="00234687" w:rsidP="00DB41C0">
      <w:r>
        <w:t xml:space="preserve">I have also begun to make plans for the extension tasks, and have decided that Ruby might be an easier / more flexible language to develop </w:t>
      </w:r>
      <w:r w:rsidR="00524167">
        <w:t>the backend in</w:t>
      </w:r>
      <w:r>
        <w:t>, although I will draw a proper comparison of the languages closer to the time</w:t>
      </w:r>
      <w:r w:rsidR="00524167">
        <w:t>.</w:t>
      </w:r>
    </w:p>
    <w:p w:rsidR="00C171D5" w:rsidRDefault="00C171D5" w:rsidP="00DB41C0"/>
    <w:p w:rsidR="00C171D5" w:rsidRDefault="00C171D5" w:rsidP="00C171D5">
      <w:pPr>
        <w:pStyle w:val="Heading4"/>
      </w:pPr>
      <w:r>
        <w:t>Difficulties Encountered</w:t>
      </w:r>
    </w:p>
    <w:p w:rsidR="00C171D5" w:rsidRDefault="00C171D5" w:rsidP="00C171D5"/>
    <w:p w:rsidR="00C171D5" w:rsidRPr="00C171D5" w:rsidRDefault="00C171D5" w:rsidP="00C171D5">
      <w:r>
        <w:t xml:space="preserve">So far, the data I have collected is very useful, however – as discussed with my supervisor, there is an issue where one access point will have several similar MAC addresses, which will essentially throw off the location pinpointing. To this end, I am modifying the script that is used to collect the </w:t>
      </w:r>
      <w:proofErr w:type="spellStart"/>
      <w:r>
        <w:t>Wifi</w:t>
      </w:r>
      <w:proofErr w:type="spellEnd"/>
      <w:r>
        <w:t xml:space="preserve"> data so that it contains the ESSID – this will allow me to only use one MAC address for each wireless point without having to form filtering methods for MAC addresses which may cut out legiti</w:t>
      </w:r>
      <w:r w:rsidR="00524167">
        <w:t>mately different MAC addresses.</w:t>
      </w:r>
    </w:p>
    <w:sectPr w:rsidR="00C171D5" w:rsidRPr="00C1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C0"/>
    <w:rsid w:val="00234687"/>
    <w:rsid w:val="003F1AD8"/>
    <w:rsid w:val="00524167"/>
    <w:rsid w:val="00C171D5"/>
    <w:rsid w:val="00D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9AC90-29FB-4E9E-BAA9-47348FCC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Carley, Joshua</cp:lastModifiedBy>
  <cp:revision>1</cp:revision>
  <dcterms:created xsi:type="dcterms:W3CDTF">2014-11-13T18:33:00Z</dcterms:created>
  <dcterms:modified xsi:type="dcterms:W3CDTF">2014-11-13T19:31:00Z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